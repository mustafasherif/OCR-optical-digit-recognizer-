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3C45A" w14:textId="6CB34B0A" w:rsidR="00C6554A" w:rsidRPr="008B5277" w:rsidRDefault="005B57F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t>z</w:t>
      </w:r>
      <w:r w:rsidR="00014E74">
        <w:rPr>
          <w:noProof/>
        </w:rPr>
        <w:drawing>
          <wp:inline distT="0" distB="0" distL="0" distR="0" wp14:anchorId="460BB7A2" wp14:editId="4A909120">
            <wp:extent cx="3065919" cy="2280277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2" cy="23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3609613" w14:textId="77777777" w:rsidR="00C6554A" w:rsidRDefault="00722910" w:rsidP="00C6554A">
      <w:pPr>
        <w:pStyle w:val="Title"/>
      </w:pPr>
      <w:r>
        <w:t xml:space="preserve">Digit </w:t>
      </w:r>
      <w:r w:rsidRPr="00722910">
        <w:t>recognizer</w:t>
      </w:r>
    </w:p>
    <w:p w14:paraId="6B6A35E9" w14:textId="77777777" w:rsidR="00C6554A" w:rsidRPr="00D5413C" w:rsidRDefault="00014E74" w:rsidP="00C6554A">
      <w:pPr>
        <w:pStyle w:val="Subtitle"/>
      </w:pPr>
      <w:r>
        <w:t>using knn classification</w:t>
      </w:r>
    </w:p>
    <w:p w14:paraId="64A311C5" w14:textId="77777777" w:rsidR="00111683" w:rsidRDefault="00014E74" w:rsidP="00111683">
      <w:pPr>
        <w:pStyle w:val="ContactInfo"/>
      </w:pPr>
      <w:r>
        <w:t>Project 3</w:t>
      </w:r>
      <w:r w:rsidR="00C6554A">
        <w:t xml:space="preserve"> | </w:t>
      </w:r>
      <w:r>
        <w:t>Datamining</w:t>
      </w:r>
      <w:r w:rsidR="00C6554A">
        <w:t xml:space="preserve"> |</w:t>
      </w:r>
      <w:r w:rsidR="00C6554A" w:rsidRPr="00D5413C">
        <w:t xml:space="preserve"> </w:t>
      </w:r>
      <w:r>
        <w:t>20/12/2017</w:t>
      </w:r>
    </w:p>
    <w:p w14:paraId="5EEDA295" w14:textId="77777777" w:rsidR="00014E74" w:rsidRDefault="00014E74" w:rsidP="00014E74">
      <w:pPr>
        <w:pStyle w:val="ContactInfo"/>
        <w:jc w:val="left"/>
      </w:pPr>
    </w:p>
    <w:p w14:paraId="5D831D2C" w14:textId="77777777" w:rsidR="00014E74" w:rsidRPr="00111683" w:rsidRDefault="00014E74" w:rsidP="00111683">
      <w:pPr>
        <w:pStyle w:val="ContactInfo"/>
        <w:jc w:val="left"/>
        <w:rPr>
          <w:b/>
          <w:bCs/>
          <w:sz w:val="36"/>
          <w:szCs w:val="36"/>
          <w:u w:val="single"/>
        </w:rPr>
      </w:pPr>
      <w:r w:rsidRPr="00014E74">
        <w:rPr>
          <w:b/>
          <w:bCs/>
          <w:color w:val="003E75" w:themeColor="background2" w:themeShade="40"/>
          <w:sz w:val="36"/>
          <w:szCs w:val="36"/>
          <w:u w:val="single"/>
        </w:rPr>
        <w:t>Problem:</w:t>
      </w:r>
    </w:p>
    <w:p w14:paraId="0A03022C" w14:textId="77777777" w:rsidR="00014E74" w:rsidRPr="002B76D8" w:rsidRDefault="00014E74" w:rsidP="00014E74">
      <w:pPr>
        <w:pStyle w:val="ContactInfo"/>
        <w:ind w:left="720"/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you have one image contains set of handwritten digits    need to extract every digit from the image and get  the right number of the digit 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3076F5A7" w14:textId="77777777" w:rsidR="00014E74" w:rsidRDefault="00014E74" w:rsidP="00014E74">
      <w:pPr>
        <w:pStyle w:val="ContactInfo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  <w:r w:rsidRPr="00014E74">
        <w:rPr>
          <w:b/>
          <w:bCs/>
          <w:color w:val="003E75" w:themeColor="background2" w:themeShade="40"/>
          <w:sz w:val="36"/>
          <w:szCs w:val="36"/>
          <w:u w:val="single"/>
        </w:rPr>
        <w:t>solution:</w:t>
      </w:r>
    </w:p>
    <w:p w14:paraId="5EBACCD3" w14:textId="77777777" w:rsidR="00014E74" w:rsidRPr="002B76D8" w:rsidRDefault="00111683" w:rsidP="00111683">
      <w:pPr>
        <w:pStyle w:val="ContactInfo"/>
        <w:ind w:left="720"/>
        <w:jc w:val="left"/>
        <w:rPr>
          <w:b/>
          <w:bCs/>
          <w:sz w:val="28"/>
          <w:szCs w:val="28"/>
          <w:u w:val="single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our solution is divided into three main stages the first one is about the </w:t>
      </w:r>
      <w:r w:rsidRPr="002B76D8">
        <w:rPr>
          <w:rFonts w:ascii="Arial" w:hAnsi="Arial" w:cs="Arial"/>
          <w:color w:val="000000" w:themeColor="text1"/>
          <w:sz w:val="28"/>
          <w:szCs w:val="28"/>
          <w:u w:val="single"/>
        </w:rPr>
        <w:t>preprocessing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in the input image and how to extract every digit in it and the second stage is about </w:t>
      </w:r>
      <w:r w:rsidRPr="002B76D8">
        <w:rPr>
          <w:rFonts w:ascii="Arial" w:hAnsi="Arial" w:cs="Arial"/>
          <w:color w:val="000000" w:themeColor="text1"/>
          <w:sz w:val="28"/>
          <w:szCs w:val="28"/>
          <w:u w:val="single"/>
        </w:rPr>
        <w:t>building the machine learning model (KNN)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and train it to be ready for using the third stage is about </w:t>
      </w:r>
      <w:r w:rsidRPr="002B76D8">
        <w:rPr>
          <w:rFonts w:ascii="Arial" w:hAnsi="Arial" w:cs="Arial"/>
          <w:color w:val="000000" w:themeColor="text1"/>
          <w:sz w:val="28"/>
          <w:szCs w:val="28"/>
          <w:u w:val="single"/>
        </w:rPr>
        <w:t>testing our model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to get the result of our solution.</w:t>
      </w:r>
      <w:r w:rsidRPr="002B76D8">
        <w:rPr>
          <w:b/>
          <w:bCs/>
          <w:sz w:val="28"/>
          <w:szCs w:val="28"/>
          <w:u w:val="single"/>
        </w:rPr>
        <w:br/>
      </w:r>
    </w:p>
    <w:p w14:paraId="3F50AD98" w14:textId="77777777" w:rsidR="00111683" w:rsidRDefault="00111683" w:rsidP="00111683">
      <w:pPr>
        <w:pStyle w:val="ContactInfo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</w:p>
    <w:p w14:paraId="15206C20" w14:textId="77777777" w:rsidR="00E046E9" w:rsidRPr="00E046E9" w:rsidRDefault="005777C8" w:rsidP="00E046E9">
      <w:pPr>
        <w:pStyle w:val="ContactInfo"/>
        <w:numPr>
          <w:ilvl w:val="0"/>
          <w:numId w:val="16"/>
        </w:numPr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  <w:r>
        <w:rPr>
          <w:b/>
          <w:bCs/>
          <w:color w:val="003E75" w:themeColor="background2" w:themeShade="40"/>
          <w:sz w:val="36"/>
          <w:szCs w:val="36"/>
          <w:u w:val="single"/>
        </w:rPr>
        <w:t>Preprcessing</w:t>
      </w:r>
      <w:r w:rsidR="00111683">
        <w:rPr>
          <w:b/>
          <w:bCs/>
          <w:color w:val="003E75" w:themeColor="background2" w:themeShade="40"/>
          <w:sz w:val="36"/>
          <w:szCs w:val="36"/>
          <w:u w:val="single"/>
        </w:rPr>
        <w:t xml:space="preserve"> </w:t>
      </w:r>
      <w:r w:rsidR="00111683" w:rsidRPr="00014E74">
        <w:rPr>
          <w:b/>
          <w:bCs/>
          <w:color w:val="003E75" w:themeColor="background2" w:themeShade="40"/>
          <w:sz w:val="36"/>
          <w:szCs w:val="36"/>
          <w:u w:val="single"/>
        </w:rPr>
        <w:t>:</w:t>
      </w:r>
    </w:p>
    <w:p w14:paraId="17E0BB2E" w14:textId="77777777" w:rsidR="005777C8" w:rsidRPr="002B76D8" w:rsidRDefault="005777C8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Read image using opencv</w:t>
      </w:r>
    </w:p>
    <w:p w14:paraId="237985FD" w14:textId="77777777" w:rsidR="005777C8" w:rsidRPr="002B76D8" w:rsidRDefault="005777C8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lastRenderedPageBreak/>
        <w:t>Converting it to gray scale</w:t>
      </w:r>
    </w:p>
    <w:p w14:paraId="0816102F" w14:textId="77777777" w:rsidR="005777C8" w:rsidRPr="002B76D8" w:rsidRDefault="005777C8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Then applying global threshold to get digit in black and background in white</w:t>
      </w:r>
    </w:p>
    <w:p w14:paraId="5177834F" w14:textId="77777777" w:rsidR="005777C8" w:rsidRPr="002B76D8" w:rsidRDefault="005777C8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Negative the image to make it the same as data set</w:t>
      </w:r>
    </w:p>
    <w:p w14:paraId="70F55C4A" w14:textId="77777777" w:rsidR="005777C8" w:rsidRPr="002B76D8" w:rsidRDefault="00E046E9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Using skimage.morphology to get ride of noise objects which are small connected pixels</w:t>
      </w:r>
    </w:p>
    <w:p w14:paraId="0FE286FC" w14:textId="77777777" w:rsidR="00E046E9" w:rsidRPr="002B76D8" w:rsidRDefault="00E046E9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Using skimage.label to find digits in the image and label it with unique number </w:t>
      </w:r>
    </w:p>
    <w:p w14:paraId="00612E05" w14:textId="77777777" w:rsidR="00E046E9" w:rsidRPr="002B76D8" w:rsidRDefault="00E046E9" w:rsidP="005777C8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Loop over image to cut the digit from the image and appending then to list</w:t>
      </w:r>
    </w:p>
    <w:p w14:paraId="2B2F1956" w14:textId="77777777" w:rsidR="00E046E9" w:rsidRPr="002B76D8" w:rsidRDefault="00E046E9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For every extracted digit find the HOG descriptor</w:t>
      </w:r>
      <w:r w:rsidR="00604904" w:rsidRPr="002B76D8">
        <w:rPr>
          <w:rFonts w:ascii="Arial" w:hAnsi="Arial" w:cs="Arial"/>
          <w:color w:val="000000" w:themeColor="text1"/>
          <w:sz w:val="28"/>
          <w:szCs w:val="28"/>
        </w:rPr>
        <w:t xml:space="preserve"> with </w:t>
      </w:r>
      <w:r w:rsidR="00D716B9">
        <w:rPr>
          <w:rFonts w:ascii="Arial" w:hAnsi="Arial" w:cs="Arial"/>
          <w:color w:val="000000" w:themeColor="text1"/>
          <w:sz w:val="28"/>
          <w:szCs w:val="28"/>
        </w:rPr>
        <w:t>length</w:t>
      </w:r>
      <w:r w:rsidR="00604904" w:rsidRPr="002B76D8">
        <w:rPr>
          <w:rFonts w:ascii="Arial" w:hAnsi="Arial" w:cs="Arial"/>
          <w:color w:val="000000" w:themeColor="text1"/>
          <w:sz w:val="28"/>
          <w:szCs w:val="28"/>
        </w:rPr>
        <w:t>(</w:t>
      </w:r>
      <w:r w:rsidR="00D716B9">
        <w:rPr>
          <w:rFonts w:ascii="Arial" w:hAnsi="Arial" w:cs="Arial"/>
          <w:color w:val="000000" w:themeColor="text1"/>
          <w:sz w:val="28"/>
          <w:szCs w:val="28"/>
        </w:rPr>
        <w:t>36</w:t>
      </w:r>
      <w:r w:rsidR="00604904" w:rsidRPr="002B76D8">
        <w:rPr>
          <w:rFonts w:ascii="Arial" w:hAnsi="Arial" w:cs="Arial"/>
          <w:color w:val="000000" w:themeColor="text1"/>
          <w:sz w:val="28"/>
          <w:szCs w:val="28"/>
        </w:rPr>
        <w:t>)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which will used for measuring the distance</w:t>
      </w:r>
    </w:p>
    <w:p w14:paraId="48EBAF77" w14:textId="77777777" w:rsidR="00E046E9" w:rsidRDefault="00E046E9" w:rsidP="00E046E9">
      <w:pPr>
        <w:pStyle w:val="ContactInfo"/>
        <w:ind w:left="720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</w:p>
    <w:p w14:paraId="14B74B70" w14:textId="77777777" w:rsidR="00E046E9" w:rsidRDefault="00E046E9" w:rsidP="00E046E9">
      <w:pPr>
        <w:pStyle w:val="ContactInfo"/>
        <w:ind w:left="720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  <w:r>
        <w:rPr>
          <w:b/>
          <w:bCs/>
          <w:color w:val="003E75" w:themeColor="background2" w:themeShade="40"/>
          <w:sz w:val="36"/>
          <w:szCs w:val="36"/>
          <w:u w:val="single"/>
        </w:rPr>
        <w:t>2-training :</w:t>
      </w:r>
    </w:p>
    <w:p w14:paraId="56D5CE0B" w14:textId="77777777" w:rsidR="00E046E9" w:rsidRPr="002B76D8" w:rsidRDefault="00E046E9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Load our data set (“mnist</w:t>
      </w:r>
      <w:r w:rsidR="00604904" w:rsidRPr="002B76D8">
        <w:rPr>
          <w:rFonts w:ascii="Arial" w:hAnsi="Arial" w:cs="Arial"/>
          <w:color w:val="000000" w:themeColor="text1"/>
          <w:sz w:val="28"/>
          <w:szCs w:val="28"/>
        </w:rPr>
        <w:t>-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>original”)</w:t>
      </w:r>
    </w:p>
    <w:p w14:paraId="634E6B56" w14:textId="77777777" w:rsidR="00E046E9" w:rsidRPr="002B76D8" w:rsidRDefault="00E046E9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Using skilearn to split the data set into training part and testing part</w:t>
      </w:r>
    </w:p>
    <w:p w14:paraId="5278BF4C" w14:textId="77777777" w:rsidR="00E046E9" w:rsidRPr="002B76D8" w:rsidRDefault="00604904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Lope over every image in the train part to find the HOG descriptor with </w:t>
      </w:r>
      <w:r w:rsidR="00D716B9">
        <w:rPr>
          <w:rFonts w:ascii="Arial" w:hAnsi="Arial" w:cs="Arial"/>
          <w:color w:val="000000" w:themeColor="text1"/>
          <w:sz w:val="28"/>
          <w:szCs w:val="28"/>
        </w:rPr>
        <w:t>length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r w:rsidR="00D716B9">
        <w:rPr>
          <w:rFonts w:ascii="Arial" w:hAnsi="Arial" w:cs="Arial"/>
          <w:color w:val="000000" w:themeColor="text1"/>
          <w:sz w:val="28"/>
          <w:szCs w:val="28"/>
        </w:rPr>
        <w:t>36</w:t>
      </w:r>
      <w:r w:rsidRPr="002B76D8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7D4FA684" w14:textId="77777777" w:rsidR="00604904" w:rsidRPr="002B76D8" w:rsidRDefault="00604904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Use the skilearn.KNeighborsClassifier() to find to build our model and training it with the splited train part</w:t>
      </w:r>
    </w:p>
    <w:p w14:paraId="73B402F9" w14:textId="77777777" w:rsidR="00604904" w:rsidRPr="002B76D8" w:rsidRDefault="00604904" w:rsidP="00E046E9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Save the model on the disk for future use in testing and trying </w:t>
      </w:r>
    </w:p>
    <w:p w14:paraId="5BE2EF62" w14:textId="77777777" w:rsidR="00604904" w:rsidRDefault="00604904" w:rsidP="00604904">
      <w:pPr>
        <w:pStyle w:val="ContactInfo"/>
        <w:ind w:left="720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</w:p>
    <w:p w14:paraId="2C067638" w14:textId="77777777" w:rsidR="00604904" w:rsidRDefault="00604904" w:rsidP="00604904">
      <w:pPr>
        <w:pStyle w:val="ContactInfo"/>
        <w:ind w:left="720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</w:p>
    <w:p w14:paraId="0EF2003D" w14:textId="77777777" w:rsidR="00604904" w:rsidRDefault="00604904" w:rsidP="00604904">
      <w:pPr>
        <w:pStyle w:val="ContactInfo"/>
        <w:ind w:left="720"/>
        <w:jc w:val="left"/>
        <w:rPr>
          <w:b/>
          <w:bCs/>
          <w:color w:val="003E75" w:themeColor="background2" w:themeShade="40"/>
          <w:sz w:val="36"/>
          <w:szCs w:val="36"/>
          <w:u w:val="single"/>
        </w:rPr>
      </w:pPr>
      <w:r>
        <w:rPr>
          <w:b/>
          <w:bCs/>
          <w:color w:val="003E75" w:themeColor="background2" w:themeShade="40"/>
          <w:sz w:val="36"/>
          <w:szCs w:val="36"/>
          <w:u w:val="single"/>
        </w:rPr>
        <w:t>3-testing our model :</w:t>
      </w:r>
    </w:p>
    <w:p w14:paraId="74FFD8FB" w14:textId="77777777" w:rsidR="00604904" w:rsidRPr="002B76D8" w:rsidRDefault="00604904" w:rsidP="00604904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>Now load the model form the disk to test the model and find it’s accuracy (92.78%)</w:t>
      </w:r>
    </w:p>
    <w:p w14:paraId="16341790" w14:textId="77777777" w:rsidR="00604904" w:rsidRPr="002B76D8" w:rsidRDefault="00604904" w:rsidP="00604904">
      <w:pPr>
        <w:pStyle w:val="ContactInfo"/>
        <w:numPr>
          <w:ilvl w:val="0"/>
          <w:numId w:val="17"/>
        </w:numPr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t xml:space="preserve">Using new images to test the model </w:t>
      </w:r>
    </w:p>
    <w:p w14:paraId="6778A4E2" w14:textId="77777777" w:rsidR="005076E9" w:rsidRDefault="005076E9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14:paraId="1A5A6D70" w14:textId="77777777" w:rsidR="005076E9" w:rsidRDefault="005076E9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14:paraId="1A25146B" w14:textId="77777777" w:rsidR="005076E9" w:rsidRDefault="005076E9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14:paraId="1B8CFF3A" w14:textId="77777777" w:rsidR="005076E9" w:rsidRDefault="005076E9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14:paraId="0B2809F3" w14:textId="77777777" w:rsidR="005076E9" w:rsidRDefault="005076E9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</w:p>
    <w:p w14:paraId="1A125365" w14:textId="77777777" w:rsidR="005076E9" w:rsidRPr="005076E9" w:rsidRDefault="00845957" w:rsidP="005076E9">
      <w:pPr>
        <w:pStyle w:val="ContactInfo"/>
        <w:ind w:left="1080"/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2B76D8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After challenging work the results was great </w:t>
      </w:r>
    </w:p>
    <w:p w14:paraId="4C16124C" w14:textId="77777777" w:rsidR="00604904" w:rsidRDefault="00845957" w:rsidP="00845957">
      <w:pPr>
        <w:pStyle w:val="ContactInfo"/>
        <w:pBdr>
          <w:bottom w:val="single" w:sz="6" w:space="1" w:color="auto"/>
        </w:pBdr>
        <w:jc w:val="lef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271C5936" wp14:editId="05972544">
            <wp:extent cx="23812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127D6178" wp14:editId="6F11022C">
            <wp:extent cx="3009900" cy="1129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343" cy="11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C7D4" w14:textId="77777777" w:rsidR="00845957" w:rsidRDefault="00845957" w:rsidP="00845957">
      <w:pPr>
        <w:pStyle w:val="ContactInfo"/>
        <w:pBdr>
          <w:bottom w:val="single" w:sz="6" w:space="1" w:color="auto"/>
        </w:pBdr>
        <w:jc w:val="left"/>
        <w:rPr>
          <w:rFonts w:ascii="Arial" w:hAnsi="Arial" w:cs="Arial"/>
          <w:color w:val="000000" w:themeColor="text1"/>
          <w:sz w:val="32"/>
          <w:szCs w:val="32"/>
        </w:rPr>
      </w:pPr>
    </w:p>
    <w:p w14:paraId="02A6B7CE" w14:textId="77777777" w:rsidR="005076E9" w:rsidRDefault="005076E9" w:rsidP="005076E9">
      <w:pPr>
        <w:pStyle w:val="ContactInfo"/>
        <w:jc w:val="left"/>
        <w:rPr>
          <w:rFonts w:ascii="Arial" w:hAnsi="Arial" w:cs="Arial"/>
          <w:color w:val="000000" w:themeColor="text1"/>
          <w:sz w:val="32"/>
          <w:szCs w:val="32"/>
        </w:rPr>
      </w:pPr>
    </w:p>
    <w:p w14:paraId="50E61E9F" w14:textId="77777777" w:rsidR="005076E9" w:rsidRDefault="005076E9" w:rsidP="005076E9">
      <w:pPr>
        <w:pStyle w:val="ContactInfo"/>
        <w:jc w:val="left"/>
        <w:rPr>
          <w:rFonts w:ascii="Arial" w:hAnsi="Arial" w:cs="Arial"/>
          <w:color w:val="000000" w:themeColor="text1"/>
          <w:sz w:val="32"/>
          <w:szCs w:val="32"/>
        </w:rPr>
      </w:pPr>
    </w:p>
    <w:p w14:paraId="273189DD" w14:textId="77777777" w:rsidR="00845957" w:rsidRDefault="005076E9" w:rsidP="005076E9">
      <w:pPr>
        <w:pStyle w:val="ContactInfo"/>
        <w:jc w:val="lef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7A8D3A0E" wp14:editId="16F936D4">
            <wp:extent cx="24860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45" cy="12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957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71B933B6" wp14:editId="6901BF02">
            <wp:extent cx="2952750" cy="1241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B46F" w14:textId="77777777" w:rsidR="008C7BA8" w:rsidRPr="001378ED" w:rsidRDefault="00845957" w:rsidP="001378ED">
      <w:pPr>
        <w:pStyle w:val="ContactInfo"/>
        <w:jc w:val="lef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---------------------------------------------------------------------------------</w:t>
      </w:r>
    </w:p>
    <w:p w14:paraId="5B50D54C" w14:textId="77777777" w:rsidR="008C7BA8" w:rsidRDefault="00845957" w:rsidP="008C7BA8">
      <w:pPr>
        <w:pStyle w:val="ContactInfo"/>
        <w:jc w:val="left"/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</w:pPr>
      <w:r w:rsidRPr="00845957"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  <w:t>Dataset</w:t>
      </w:r>
      <w:r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  <w:t xml:space="preserve"> (mnis</w:t>
      </w:r>
      <w:r w:rsidR="008C7BA8"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  <w:t>t</w:t>
      </w:r>
      <w:r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  <w:t>-original)</w:t>
      </w:r>
      <w:r w:rsidRPr="00845957"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  <w:t>:</w:t>
      </w:r>
    </w:p>
    <w:p w14:paraId="4713AFAF" w14:textId="77777777" w:rsidR="008C7BA8" w:rsidRPr="00D716B9" w:rsidRDefault="008C7BA8" w:rsidP="00D716B9">
      <w:pPr>
        <w:pStyle w:val="ContactInfo"/>
        <w:ind w:left="720"/>
        <w:jc w:val="left"/>
        <w:rPr>
          <w:rFonts w:ascii="Arial" w:hAnsi="Arial" w:cs="Arial"/>
          <w:b/>
          <w:bCs/>
          <w:color w:val="003E75" w:themeColor="background2" w:themeShade="40"/>
          <w:sz w:val="28"/>
          <w:szCs w:val="28"/>
          <w:u w:val="single"/>
        </w:rPr>
      </w:pPr>
    </w:p>
    <w:p w14:paraId="594795B4" w14:textId="77777777" w:rsidR="002B76D8" w:rsidRPr="00D716B9" w:rsidRDefault="00845957" w:rsidP="00D716B9">
      <w:pPr>
        <w:pStyle w:val="NormalWeb"/>
        <w:shd w:val="clear" w:color="auto" w:fill="FFFFFF"/>
        <w:spacing w:before="0" w:beforeAutospacing="0" w:after="158" w:afterAutospacing="0"/>
        <w:ind w:left="720"/>
        <w:textAlignment w:val="baseline"/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</w:rPr>
      </w:pPr>
      <w:r w:rsidRPr="00D716B9">
        <w:rPr>
          <w:rFonts w:ascii="Arial" w:hAnsi="Arial" w:cs="Arial"/>
          <w:color w:val="111111"/>
          <w:sz w:val="28"/>
          <w:szCs w:val="28"/>
        </w:rPr>
        <w:t xml:space="preserve">We are not going to create a new </w:t>
      </w:r>
      <w:r w:rsidR="002B76D8" w:rsidRPr="00D716B9">
        <w:rPr>
          <w:rFonts w:ascii="Arial" w:hAnsi="Arial" w:cs="Arial"/>
          <w:color w:val="111111"/>
          <w:sz w:val="28"/>
          <w:szCs w:val="28"/>
        </w:rPr>
        <w:t>database,</w:t>
      </w:r>
      <w:r w:rsidRPr="00D716B9">
        <w:rPr>
          <w:rFonts w:ascii="Arial" w:hAnsi="Arial" w:cs="Arial"/>
          <w:color w:val="111111"/>
          <w:sz w:val="28"/>
          <w:szCs w:val="28"/>
        </w:rPr>
        <w:t xml:space="preserve"> but we will use the popular </w:t>
      </w:r>
      <w:r w:rsidR="002B76D8" w:rsidRPr="00D716B9">
        <w:rPr>
          <w:rFonts w:ascii="Arial" w:hAnsi="Arial" w:cs="Arial"/>
          <w:color w:val="111111"/>
          <w:sz w:val="28"/>
          <w:szCs w:val="28"/>
        </w:rPr>
        <w:t>“</w:t>
      </w:r>
      <w:r w:rsidRPr="00D716B9"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</w:rPr>
        <w:t>MNIST database of handwritten digits</w:t>
      </w:r>
      <w:r w:rsidR="002B76D8" w:rsidRPr="00D716B9"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</w:rPr>
        <w:t>”</w:t>
      </w:r>
    </w:p>
    <w:p w14:paraId="2A46FF05" w14:textId="77777777" w:rsidR="002B76D8" w:rsidRPr="00D716B9" w:rsidRDefault="002B76D8" w:rsidP="00D716B9">
      <w:pPr>
        <w:pStyle w:val="NormalWeb"/>
        <w:shd w:val="clear" w:color="auto" w:fill="FFFFFF"/>
        <w:spacing w:before="0" w:beforeAutospacing="0" w:after="158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716B9">
        <w:rPr>
          <w:rFonts w:ascii="Arial" w:hAnsi="Arial" w:cs="Arial"/>
          <w:sz w:val="28"/>
          <w:szCs w:val="28"/>
        </w:rPr>
        <w:t xml:space="preserve">The data files “mnist-original.mat” contain </w:t>
      </w:r>
      <w:r w:rsidR="00D716B9" w:rsidRPr="00D716B9">
        <w:rPr>
          <w:rFonts w:ascii="Arial" w:hAnsi="Arial" w:cs="Arial"/>
          <w:sz w:val="28"/>
          <w:szCs w:val="28"/>
        </w:rPr>
        <w:t>two colu</w:t>
      </w:r>
      <w:r w:rsidR="00D716B9">
        <w:rPr>
          <w:rFonts w:ascii="Arial" w:hAnsi="Arial" w:cs="Arial"/>
          <w:sz w:val="28"/>
          <w:szCs w:val="28"/>
        </w:rPr>
        <w:t>m</w:t>
      </w:r>
      <w:r w:rsidR="00D716B9" w:rsidRPr="00D716B9">
        <w:rPr>
          <w:rFonts w:ascii="Arial" w:hAnsi="Arial" w:cs="Arial"/>
          <w:sz w:val="28"/>
          <w:szCs w:val="28"/>
        </w:rPr>
        <w:t>ns</w:t>
      </w:r>
      <w:r w:rsidRPr="00D716B9">
        <w:rPr>
          <w:rFonts w:ascii="Arial" w:hAnsi="Arial" w:cs="Arial"/>
          <w:sz w:val="28"/>
          <w:szCs w:val="28"/>
        </w:rPr>
        <w:t xml:space="preserve"> </w:t>
      </w:r>
    </w:p>
    <w:p w14:paraId="00B23A7D" w14:textId="77777777" w:rsidR="00D716B9" w:rsidRPr="00D716B9" w:rsidRDefault="002B76D8" w:rsidP="002B76D8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32"/>
          <w:szCs w:val="32"/>
          <w:rtl/>
        </w:rPr>
      </w:pPr>
      <w:r w:rsidRPr="00D716B9">
        <w:rPr>
          <w:rFonts w:ascii="Arial" w:hAnsi="Arial" w:cs="Arial"/>
          <w:b/>
          <w:bCs/>
          <w:sz w:val="32"/>
          <w:szCs w:val="32"/>
          <w:u w:val="single"/>
        </w:rPr>
        <w:t>1-data</w:t>
      </w:r>
      <w:r w:rsidRPr="00D716B9">
        <w:rPr>
          <w:rFonts w:ascii="Arial" w:hAnsi="Arial" w:cs="Arial"/>
          <w:sz w:val="32"/>
          <w:szCs w:val="32"/>
        </w:rPr>
        <w:t xml:space="preserve"> </w:t>
      </w:r>
      <w:r w:rsidR="00D716B9">
        <w:rPr>
          <w:rFonts w:ascii="Arial" w:hAnsi="Arial" w:cs="Arial"/>
          <w:sz w:val="32"/>
          <w:szCs w:val="32"/>
        </w:rPr>
        <w:t>(784*700000)</w:t>
      </w:r>
    </w:p>
    <w:p w14:paraId="507A6E74" w14:textId="77777777" w:rsidR="002B76D8" w:rsidRPr="00D716B9" w:rsidRDefault="002B76D8" w:rsidP="00D716B9">
      <w:pPr>
        <w:pStyle w:val="NormalWeb"/>
        <w:shd w:val="clear" w:color="auto" w:fill="FFFFFF"/>
        <w:spacing w:before="0" w:beforeAutospacing="0" w:after="158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716B9">
        <w:rPr>
          <w:rFonts w:ascii="Arial" w:hAnsi="Arial" w:cs="Arial"/>
          <w:sz w:val="28"/>
          <w:szCs w:val="28"/>
        </w:rPr>
        <w:t>which have 7000 gray-scale images of hand-drawn digits, from zero through nine.</w:t>
      </w:r>
    </w:p>
    <w:p w14:paraId="03EC35F5" w14:textId="77777777" w:rsidR="002B76D8" w:rsidRPr="00D716B9" w:rsidRDefault="002B76D8" w:rsidP="00D716B9">
      <w:pPr>
        <w:pStyle w:val="NormalWeb"/>
        <w:shd w:val="clear" w:color="auto" w:fill="FFFFFF"/>
        <w:spacing w:before="158" w:beforeAutospacing="0" w:after="158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716B9">
        <w:rPr>
          <w:rFonts w:ascii="Arial" w:hAnsi="Arial" w:cs="Arial"/>
          <w:sz w:val="28"/>
          <w:szCs w:val="28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14:paraId="17DEA078" w14:textId="77777777" w:rsidR="005076E9" w:rsidRDefault="00D716B9" w:rsidP="005076E9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b/>
          <w:bCs/>
          <w:sz w:val="32"/>
          <w:szCs w:val="32"/>
          <w:u w:val="single"/>
        </w:rPr>
      </w:pPr>
      <w:r w:rsidRPr="00D716B9">
        <w:rPr>
          <w:rFonts w:ascii="Arial" w:hAnsi="Arial" w:cs="Arial"/>
          <w:b/>
          <w:bCs/>
          <w:sz w:val="32"/>
          <w:szCs w:val="32"/>
          <w:u w:val="single"/>
        </w:rPr>
        <w:t>2</w:t>
      </w:r>
      <w:r w:rsidR="002B76D8" w:rsidRPr="00D716B9">
        <w:rPr>
          <w:rFonts w:ascii="Arial" w:hAnsi="Arial" w:cs="Arial"/>
          <w:b/>
          <w:bCs/>
          <w:sz w:val="32"/>
          <w:szCs w:val="32"/>
          <w:u w:val="single"/>
        </w:rPr>
        <w:t>-label</w:t>
      </w:r>
      <w:r w:rsidR="002B76D8" w:rsidRPr="00D716B9">
        <w:rPr>
          <w:rFonts w:ascii="Arial" w:hAnsi="Arial" w:cs="Arial"/>
          <w:sz w:val="32"/>
          <w:szCs w:val="32"/>
        </w:rPr>
        <w:t xml:space="preserve"> </w:t>
      </w:r>
      <w:r w:rsidRPr="00D716B9">
        <w:rPr>
          <w:rFonts w:ascii="Arial" w:hAnsi="Arial" w:cs="Arial"/>
          <w:sz w:val="32"/>
          <w:szCs w:val="32"/>
        </w:rPr>
        <w:t xml:space="preserve"> (1*70000)</w:t>
      </w:r>
    </w:p>
    <w:p w14:paraId="52BED25E" w14:textId="77777777" w:rsidR="00D716B9" w:rsidRPr="005076E9" w:rsidRDefault="00D716B9" w:rsidP="005076E9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28"/>
          <w:szCs w:val="28"/>
        </w:rPr>
        <w:t xml:space="preserve">Have the right class for every image in the first column  </w:t>
      </w:r>
    </w:p>
    <w:p w14:paraId="7D993184" w14:textId="77777777" w:rsidR="002B76D8" w:rsidRDefault="002B76D8" w:rsidP="002B76D8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color w:val="111111"/>
          <w:sz w:val="28"/>
          <w:szCs w:val="28"/>
          <w:rtl/>
          <w:lang w:bidi="ar-EG"/>
        </w:rPr>
      </w:pPr>
    </w:p>
    <w:p w14:paraId="790D9F31" w14:textId="77777777" w:rsidR="00845957" w:rsidRDefault="00845957" w:rsidP="002B76D8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color w:val="111111"/>
          <w:sz w:val="28"/>
          <w:szCs w:val="28"/>
        </w:rPr>
      </w:pPr>
      <w:r w:rsidRPr="002B76D8">
        <w:rPr>
          <w:rFonts w:ascii="Arial" w:hAnsi="Arial" w:cs="Arial"/>
          <w:b/>
          <w:bCs/>
          <w:color w:val="003E75" w:themeColor="background2" w:themeShade="40"/>
          <w:sz w:val="28"/>
          <w:szCs w:val="28"/>
          <w:u w:val="single"/>
        </w:rPr>
        <w:lastRenderedPageBreak/>
        <w:t>The actual samples for each digit was</w:t>
      </w:r>
      <w:r w:rsidRPr="002B76D8">
        <w:rPr>
          <w:rFonts w:ascii="Arial" w:hAnsi="Arial" w:cs="Arial"/>
          <w:color w:val="003E75" w:themeColor="background2" w:themeShade="40"/>
          <w:sz w:val="28"/>
          <w:szCs w:val="28"/>
        </w:rPr>
        <w:t xml:space="preserve"> </w:t>
      </w:r>
      <w:r w:rsidR="002B76D8">
        <w:rPr>
          <w:rFonts w:ascii="Arial" w:hAnsi="Arial" w:cs="Arial"/>
          <w:color w:val="111111"/>
          <w:sz w:val="28"/>
          <w:szCs w:val="28"/>
        </w:rPr>
        <w:t>:</w:t>
      </w:r>
    </w:p>
    <w:p w14:paraId="1AA11FF3" w14:textId="77777777" w:rsidR="002B76D8" w:rsidRPr="008C7BA8" w:rsidRDefault="002B76D8" w:rsidP="002B76D8">
      <w:pPr>
        <w:pStyle w:val="NormalWeb"/>
        <w:shd w:val="clear" w:color="auto" w:fill="FDFDFD"/>
        <w:spacing w:before="0" w:beforeAutospacing="0" w:after="225" w:afterAutospacing="0"/>
        <w:rPr>
          <w:rFonts w:ascii="Arial" w:hAnsi="Arial" w:cs="Arial"/>
          <w:color w:val="111111"/>
          <w:sz w:val="28"/>
          <w:szCs w:val="28"/>
        </w:rPr>
      </w:pPr>
    </w:p>
    <w:tbl>
      <w:tblPr>
        <w:tblpPr w:leftFromText="180" w:rightFromText="180" w:vertAnchor="page" w:horzAnchor="page" w:tblpX="2641" w:tblpY="3511"/>
        <w:tblW w:w="4469" w:type="dxa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3085"/>
      </w:tblGrid>
      <w:tr w:rsidR="001378ED" w:rsidRPr="001378ED" w14:paraId="4E31A1E4" w14:textId="77777777" w:rsidTr="00D716B9">
        <w:trPr>
          <w:trHeight w:val="102"/>
          <w:tblHeader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32537E93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b/>
                <w:bCs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b/>
                <w:bCs/>
                <w:color w:val="111111"/>
                <w:sz w:val="16"/>
                <w:szCs w:val="16"/>
              </w:rPr>
              <w:t>Digits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14:paraId="482BAA50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b/>
                <w:bCs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b/>
                <w:bCs/>
                <w:color w:val="111111"/>
                <w:sz w:val="16"/>
                <w:szCs w:val="16"/>
              </w:rPr>
              <w:t>Number of samples</w:t>
            </w:r>
          </w:p>
        </w:tc>
      </w:tr>
      <w:tr w:rsidR="001378ED" w:rsidRPr="001378ED" w14:paraId="02C44873" w14:textId="77777777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611C9812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14:paraId="2102C820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6903</w:t>
            </w:r>
          </w:p>
        </w:tc>
      </w:tr>
      <w:tr w:rsidR="001378ED" w:rsidRPr="001378ED" w14:paraId="50A3D057" w14:textId="77777777" w:rsidTr="00D716B9">
        <w:trPr>
          <w:trHeight w:val="105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3F1C0891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14:paraId="318183A3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7877</w:t>
            </w:r>
          </w:p>
        </w:tc>
      </w:tr>
      <w:tr w:rsidR="001378ED" w:rsidRPr="001378ED" w14:paraId="40D82CC5" w14:textId="77777777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377C886D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14:paraId="3F8A89E0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6990</w:t>
            </w:r>
          </w:p>
        </w:tc>
      </w:tr>
      <w:tr w:rsidR="001378ED" w:rsidRPr="001378ED" w14:paraId="39AFBB59" w14:textId="77777777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403A459A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14:paraId="168CFC17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7141</w:t>
            </w:r>
          </w:p>
        </w:tc>
      </w:tr>
      <w:tr w:rsidR="001378ED" w:rsidRPr="001378ED" w14:paraId="6AF4E682" w14:textId="77777777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25B319A1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14:paraId="62EAF639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6824</w:t>
            </w:r>
          </w:p>
        </w:tc>
      </w:tr>
      <w:tr w:rsidR="001378ED" w:rsidRPr="001378ED" w14:paraId="3D728967" w14:textId="77777777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503C0874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14:paraId="2A1D3477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6313</w:t>
            </w:r>
          </w:p>
        </w:tc>
      </w:tr>
      <w:tr w:rsidR="001378ED" w:rsidRPr="001378ED" w14:paraId="72B1C0CB" w14:textId="77777777" w:rsidTr="00D716B9">
        <w:trPr>
          <w:trHeight w:val="105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6E0E1BE4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14:paraId="2E50F41D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6876</w:t>
            </w:r>
          </w:p>
        </w:tc>
      </w:tr>
      <w:tr w:rsidR="001378ED" w:rsidRPr="001378ED" w14:paraId="7E6CF0D1" w14:textId="77777777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283E17CB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14:paraId="71239DE3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7293</w:t>
            </w:r>
          </w:p>
        </w:tc>
      </w:tr>
      <w:tr w:rsidR="001378ED" w:rsidRPr="001378ED" w14:paraId="2FB82D87" w14:textId="77777777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345F7CBC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14:paraId="4E41070C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6825</w:t>
            </w:r>
          </w:p>
        </w:tc>
      </w:tr>
      <w:tr w:rsidR="001378ED" w:rsidRPr="001378ED" w14:paraId="7AA3AFA8" w14:textId="77777777" w:rsidTr="00D716B9">
        <w:trPr>
          <w:trHeight w:val="102"/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47B76989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3040" w:type="dxa"/>
            <w:shd w:val="clear" w:color="auto" w:fill="FDFDFD"/>
            <w:vAlign w:val="center"/>
            <w:hideMark/>
          </w:tcPr>
          <w:p w14:paraId="62589046" w14:textId="77777777" w:rsidR="001378ED" w:rsidRPr="001378ED" w:rsidRDefault="001378ED" w:rsidP="00D716B9">
            <w:pPr>
              <w:jc w:val="center"/>
              <w:rPr>
                <w:rFonts w:ascii="Arial" w:hAnsi="Arial" w:cs="Arial"/>
                <w:color w:val="111111"/>
                <w:sz w:val="16"/>
                <w:szCs w:val="16"/>
              </w:rPr>
            </w:pPr>
            <w:r w:rsidRPr="001378ED">
              <w:rPr>
                <w:rFonts w:ascii="Arial" w:hAnsi="Arial" w:cs="Arial"/>
                <w:color w:val="111111"/>
                <w:sz w:val="16"/>
                <w:szCs w:val="16"/>
              </w:rPr>
              <w:t>6958</w:t>
            </w:r>
          </w:p>
        </w:tc>
      </w:tr>
    </w:tbl>
    <w:p w14:paraId="7496C540" w14:textId="77777777" w:rsidR="008C7BA8" w:rsidRPr="00845957" w:rsidRDefault="008C7BA8" w:rsidP="008C7BA8">
      <w:pPr>
        <w:pStyle w:val="ContactInfo"/>
        <w:jc w:val="left"/>
        <w:rPr>
          <w:rFonts w:ascii="Arial" w:hAnsi="Arial" w:cs="Arial"/>
          <w:b/>
          <w:bCs/>
          <w:color w:val="003E75" w:themeColor="background2" w:themeShade="40"/>
          <w:sz w:val="36"/>
          <w:szCs w:val="36"/>
          <w:u w:val="single"/>
        </w:rPr>
      </w:pPr>
    </w:p>
    <w:p w14:paraId="571A26F4" w14:textId="77777777" w:rsidR="00845957" w:rsidRDefault="00845957" w:rsidP="00845957">
      <w:pPr>
        <w:pStyle w:val="ContactInfo"/>
        <w:jc w:val="left"/>
        <w:rPr>
          <w:rFonts w:ascii="Arial" w:hAnsi="Arial" w:cs="Arial"/>
          <w:color w:val="000000" w:themeColor="text1"/>
          <w:sz w:val="32"/>
          <w:szCs w:val="32"/>
        </w:rPr>
      </w:pPr>
    </w:p>
    <w:p w14:paraId="21553E7A" w14:textId="77777777" w:rsidR="00845957" w:rsidRPr="00845957" w:rsidRDefault="00845957" w:rsidP="00845957">
      <w:pPr>
        <w:pStyle w:val="ContactInfo"/>
        <w:tabs>
          <w:tab w:val="left" w:pos="1065"/>
        </w:tabs>
        <w:jc w:val="lef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br w:type="textWrapping" w:clear="all"/>
      </w:r>
    </w:p>
    <w:p w14:paraId="5E4A8E02" w14:textId="77777777" w:rsidR="001378ED" w:rsidRDefault="001378ED" w:rsidP="008C7BA8">
      <w:pPr>
        <w:pStyle w:val="ContactInfo"/>
        <w:jc w:val="left"/>
        <w:rPr>
          <w:rFonts w:ascii="Arial" w:hAnsi="Arial" w:cs="Arial"/>
          <w:b/>
          <w:bCs/>
          <w:color w:val="738AC8" w:themeColor="accent5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738AC8" w:themeColor="accent5"/>
          <w:sz w:val="36"/>
          <w:szCs w:val="36"/>
          <w:u w:val="single"/>
        </w:rPr>
        <w:t>Problem with data set:</w:t>
      </w:r>
    </w:p>
    <w:p w14:paraId="6D36CBB3" w14:textId="77777777" w:rsidR="001378ED" w:rsidRDefault="001378ED" w:rsidP="001378ED">
      <w:pPr>
        <w:pStyle w:val="ContactInfo"/>
        <w:ind w:left="720"/>
        <w:jc w:val="left"/>
        <w:rPr>
          <w:rFonts w:ascii="Arial" w:hAnsi="Arial" w:cs="Arial"/>
          <w:b/>
          <w:bCs/>
          <w:color w:val="738AC8" w:themeColor="accent5"/>
          <w:sz w:val="36"/>
          <w:szCs w:val="36"/>
          <w:u w:val="single"/>
        </w:rPr>
      </w:pPr>
    </w:p>
    <w:p w14:paraId="6A317E39" w14:textId="77777777" w:rsidR="001378ED" w:rsidRDefault="001378ED" w:rsidP="001378ED">
      <w:pPr>
        <w:pStyle w:val="ContactInfo"/>
        <w:ind w:left="720"/>
        <w:jc w:val="lef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We first was using dataset from  skimage.digit but images in this dataset was small</w:t>
      </w:r>
      <w:r w:rsidR="002B76D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(8,8) it causes problem while calculating HOG descriptor so we turned to use </w:t>
      </w:r>
      <w:r w:rsidR="002B76D8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mnist-original</w:t>
      </w:r>
      <w:r w:rsidR="002B76D8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dataset which have images with </w:t>
      </w:r>
      <w:r w:rsidR="002B76D8">
        <w:rPr>
          <w:rFonts w:ascii="Arial" w:hAnsi="Arial" w:cs="Arial"/>
          <w:color w:val="000000" w:themeColor="text1"/>
          <w:sz w:val="24"/>
          <w:szCs w:val="24"/>
        </w:rPr>
        <w:t xml:space="preserve">size </w:t>
      </w:r>
      <w:r>
        <w:rPr>
          <w:rFonts w:ascii="Arial" w:hAnsi="Arial" w:cs="Arial"/>
          <w:color w:val="000000" w:themeColor="text1"/>
          <w:sz w:val="24"/>
          <w:szCs w:val="24"/>
        </w:rPr>
        <w:t>(28,28)</w:t>
      </w:r>
    </w:p>
    <w:p w14:paraId="07C435A4" w14:textId="77777777" w:rsidR="001378ED" w:rsidRDefault="001378ED" w:rsidP="001378ED">
      <w:pPr>
        <w:pStyle w:val="ContactInfo"/>
        <w:ind w:left="720"/>
        <w:jc w:val="lef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It give us free when calculating HOG </w:t>
      </w:r>
      <w:r w:rsidR="002B76D8">
        <w:rPr>
          <w:rFonts w:ascii="Arial" w:hAnsi="Arial" w:cs="Arial"/>
          <w:color w:val="000000" w:themeColor="text1"/>
          <w:sz w:val="24"/>
          <w:szCs w:val="24"/>
        </w:rPr>
        <w:t>descriptor</w:t>
      </w:r>
      <w:r w:rsidR="00D716B9">
        <w:rPr>
          <w:rFonts w:ascii="Arial" w:hAnsi="Arial" w:cs="Arial"/>
          <w:color w:val="000000" w:themeColor="text1"/>
          <w:sz w:val="24"/>
          <w:szCs w:val="24"/>
        </w:rPr>
        <w:t xml:space="preserve"> with length of 36</w:t>
      </w:r>
    </w:p>
    <w:p w14:paraId="0D4A7B65" w14:textId="77777777" w:rsidR="005076E9" w:rsidRDefault="005076E9" w:rsidP="001378ED">
      <w:pPr>
        <w:pStyle w:val="ContactInfo"/>
        <w:ind w:left="72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14:paraId="068F6469" w14:textId="77777777" w:rsidR="005076E9" w:rsidRPr="001378ED" w:rsidRDefault="005076E9" w:rsidP="001378ED">
      <w:pPr>
        <w:pStyle w:val="ContactInfo"/>
        <w:ind w:left="720"/>
        <w:jc w:val="left"/>
        <w:rPr>
          <w:rFonts w:ascii="Arial" w:hAnsi="Arial" w:cs="Arial"/>
          <w:color w:val="000000" w:themeColor="text1"/>
          <w:sz w:val="24"/>
          <w:szCs w:val="24"/>
        </w:rPr>
      </w:pPr>
      <w:bookmarkStart w:id="5" w:name="_GoBack"/>
      <w:bookmarkEnd w:id="5"/>
    </w:p>
    <w:sectPr w:rsidR="005076E9" w:rsidRPr="001378E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EE571" w14:textId="77777777" w:rsidR="007E7C6F" w:rsidRDefault="007E7C6F" w:rsidP="00C6554A">
      <w:pPr>
        <w:spacing w:before="0" w:after="0" w:line="240" w:lineRule="auto"/>
      </w:pPr>
      <w:r>
        <w:separator/>
      </w:r>
    </w:p>
  </w:endnote>
  <w:endnote w:type="continuationSeparator" w:id="0">
    <w:p w14:paraId="27F43EC0" w14:textId="77777777" w:rsidR="007E7C6F" w:rsidRDefault="007E7C6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85EB8" w14:textId="00E651B4" w:rsidR="00604904" w:rsidRDefault="0060490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B57F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02AC3" w14:textId="77777777" w:rsidR="007E7C6F" w:rsidRDefault="007E7C6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37D4F18" w14:textId="77777777" w:rsidR="007E7C6F" w:rsidRDefault="007E7C6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6662BA8"/>
    <w:multiLevelType w:val="hybridMultilevel"/>
    <w:tmpl w:val="ED7E9A08"/>
    <w:lvl w:ilvl="0" w:tplc="DE564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A7107"/>
    <w:multiLevelType w:val="hybridMultilevel"/>
    <w:tmpl w:val="53648D7E"/>
    <w:lvl w:ilvl="0" w:tplc="DE564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EF18EB"/>
    <w:multiLevelType w:val="hybridMultilevel"/>
    <w:tmpl w:val="4AA86582"/>
    <w:lvl w:ilvl="0" w:tplc="DE564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95949"/>
    <w:multiLevelType w:val="hybridMultilevel"/>
    <w:tmpl w:val="2ED641A8"/>
    <w:lvl w:ilvl="0" w:tplc="F18411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6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10"/>
    <w:rsid w:val="00014E74"/>
    <w:rsid w:val="00111683"/>
    <w:rsid w:val="001378ED"/>
    <w:rsid w:val="002554CD"/>
    <w:rsid w:val="00293B83"/>
    <w:rsid w:val="002B4294"/>
    <w:rsid w:val="002B76D8"/>
    <w:rsid w:val="00333D0D"/>
    <w:rsid w:val="004C049F"/>
    <w:rsid w:val="005000E2"/>
    <w:rsid w:val="005076E9"/>
    <w:rsid w:val="005777C8"/>
    <w:rsid w:val="005B57FF"/>
    <w:rsid w:val="00604904"/>
    <w:rsid w:val="006A3CE7"/>
    <w:rsid w:val="00722910"/>
    <w:rsid w:val="007E7C6F"/>
    <w:rsid w:val="00845957"/>
    <w:rsid w:val="008C7BA8"/>
    <w:rsid w:val="009F59EF"/>
    <w:rsid w:val="00A452EB"/>
    <w:rsid w:val="00C25394"/>
    <w:rsid w:val="00C6554A"/>
    <w:rsid w:val="00D716B9"/>
    <w:rsid w:val="00E046E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5B2EA"/>
  <w15:chartTrackingRefBased/>
  <w15:docId w15:val="{6AD34448-12C0-4530-A073-035FDC5D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84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45957"/>
    <w:rPr>
      <w:b/>
      <w:bCs/>
    </w:rPr>
  </w:style>
  <w:style w:type="table" w:styleId="TableGrid">
    <w:name w:val="Table Grid"/>
    <w:basedOn w:val="TableNormal"/>
    <w:uiPriority w:val="39"/>
    <w:rsid w:val="005076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taf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137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sherif</dc:creator>
  <cp:keywords/>
  <dc:description/>
  <cp:lastModifiedBy>MOUSTAFA AHMED</cp:lastModifiedBy>
  <cp:revision>3</cp:revision>
  <dcterms:created xsi:type="dcterms:W3CDTF">2017-12-19T21:32:00Z</dcterms:created>
  <dcterms:modified xsi:type="dcterms:W3CDTF">2018-01-18T15:18:00Z</dcterms:modified>
</cp:coreProperties>
</file>